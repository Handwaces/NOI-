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20180726练习：括号匹配问题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考点：栈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01：简单括号匹配（第一步）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描述：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给定一个长度为N的字符串（可能有空格），尝试匹配其中括号（仅为小括号“(”和“)”），输出Yes表示括号完全匹配，No表示有至少1个括号不匹配。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输入：2行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第1行：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一个整数N（1&lt;=N&lt;=50000）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第2行：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一个待匹配的字符串。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输出：1行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第1行：Yes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或者</w:t>
      </w:r>
      <w:r>
        <w:rPr>
          <w:rFonts w:hint="eastAsia"/>
          <w:b/>
          <w:bCs/>
          <w:sz w:val="24"/>
          <w:szCs w:val="32"/>
          <w:lang w:val="en-US" w:eastAsia="zh-CN"/>
        </w:rPr>
        <w:t>No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，表示匹配情况。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02：复杂括号匹配（第二步）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描述：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给定一个长度为N的字符串（可能有空格），尝试匹配其中括号（为小括号“(”和“)”、中括号“[”和“]”以及大括号“{”和“}”），输出Yes表示括号完全匹配，No表示有至少1个括号不匹配。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输入：2行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第1行：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一个整数N（1&lt;=N&lt;=50000）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第2行：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一个待匹配的字符串。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输出：1行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第1行：Yes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或者</w:t>
      </w:r>
      <w:r>
        <w:rPr>
          <w:rFonts w:hint="eastAsia"/>
          <w:b/>
          <w:bCs/>
          <w:sz w:val="24"/>
          <w:szCs w:val="32"/>
          <w:lang w:val="en-US" w:eastAsia="zh-CN"/>
        </w:rPr>
        <w:t>No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，表示匹配情况。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提示：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括号优先级：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小括号&gt;中括号&gt;大括号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03：复杂括号匹配和提示（第三步）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描述：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给定一个长度为N的字符串（可能有空格，不含有#），尝试匹配其中括号（为小括号“(”和“)”、中括号“[”和“]”以及大括号“{”和“}”），输出Yes表示括号完全匹配，No表示有至少1个括号不匹配，并且输出原字符串，其中不匹配的括号用“#”表示。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输入：2行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第1行：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一个整数N（1&lt;=N&lt;=50000）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第2行：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一个待匹配的字符串。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输出：1行或2行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第1行：Yes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或者</w:t>
      </w:r>
      <w:r>
        <w:rPr>
          <w:rFonts w:hint="eastAsia"/>
          <w:b/>
          <w:bCs/>
          <w:sz w:val="24"/>
          <w:szCs w:val="32"/>
          <w:lang w:val="en-US" w:eastAsia="zh-CN"/>
        </w:rPr>
        <w:t>No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，表示匹配情况。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第2行（仅在第一行为No时才输出）：原字符串，其中不匹配的括号用#表示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提示：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括号优先级：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小括号&gt;中括号&gt;大括号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明天1：复杂括号匹配和提示（第三步+）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描述：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给定一个长度为N的字符串（可能有空格，不含有#），尝试匹配其中括号（为小括号“(”和“)”、中括号“[”和“]”以及大括号“{”和“}”），输出Yes表示括号完全匹配，No表示有至少1个括号不匹配，并且输出原字符串，其中不匹配的左括号用“#”表示，不匹配的右括号用*表示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输入：2行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第1行：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一个整数N（1&lt;=N&lt;=50000）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第2行：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一个待匹配的字符串。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输出：1行或2行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第1行：Yes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或者</w:t>
      </w:r>
      <w:r>
        <w:rPr>
          <w:rFonts w:hint="eastAsia"/>
          <w:b/>
          <w:bCs/>
          <w:sz w:val="24"/>
          <w:szCs w:val="32"/>
          <w:lang w:val="en-US" w:eastAsia="zh-CN"/>
        </w:rPr>
        <w:t>No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，表示匹配情况。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第2行（仅在第一行为No时才输出）：原字符串，其中不匹配的左括号用#表示，不匹配的右括号用*表示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提示：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括号优先级：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小括号&gt;中括号&gt;大括号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A5FD0"/>
    <w:rsid w:val="4AFA5FD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2018-07-26T02:36:00Z</dcterms:created>
  <dc:creator>Administrator</dc:creator>
  <cp:lastModifiedBy>Administrator</cp:lastModifiedBy>
  <cp:lastPrinted>2018-07-26T02:49:10Z</cp:lastPrinted>
  <dcterms:modified xsi:type="dcterms:W3CDTF">2018-07-26T02:50:04Z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